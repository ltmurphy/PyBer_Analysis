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14E5" w14:textId="485C6FDC" w:rsidR="00792A79" w:rsidRDefault="000C46E9">
      <w:pPr>
        <w:pStyle w:val="Heading1"/>
      </w:pPr>
      <w:r>
        <w:t xml:space="preserve">Module 5: </w:t>
      </w:r>
      <w:proofErr w:type="spellStart"/>
      <w:r>
        <w:t>PyBer</w:t>
      </w:r>
      <w:proofErr w:type="spellEnd"/>
      <w:r>
        <w:t xml:space="preserve"> with matplotlib</w:t>
      </w:r>
    </w:p>
    <w:p w14:paraId="5AEB954C" w14:textId="1ABD64A4" w:rsidR="000C46E9" w:rsidRDefault="000C46E9" w:rsidP="000C46E9">
      <w:pPr>
        <w:pStyle w:val="ListBullet"/>
        <w:numPr>
          <w:ilvl w:val="0"/>
          <w:numId w:val="0"/>
        </w:numPr>
        <w:ind w:left="432" w:hanging="432"/>
      </w:pPr>
      <w:r>
        <w:t>5.2.2</w:t>
      </w:r>
      <w:r>
        <w:tab/>
        <w:t>Project Overview</w:t>
      </w:r>
    </w:p>
    <w:p w14:paraId="4F31B672" w14:textId="561F6887" w:rsidR="000C46E9" w:rsidRPr="000C46E9" w:rsidRDefault="000C46E9" w:rsidP="000C46E9">
      <w:pPr>
        <w:numPr>
          <w:ilvl w:val="0"/>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 xml:space="preserve">Import your data into a Pandas </w:t>
      </w:r>
      <w:proofErr w:type="spellStart"/>
      <w:r w:rsidRPr="000C46E9">
        <w:rPr>
          <w:rFonts w:ascii="Roboto" w:eastAsia="Times New Roman" w:hAnsi="Roboto" w:cs="Times New Roman"/>
          <w:color w:val="2B2B2B"/>
          <w:sz w:val="24"/>
          <w:szCs w:val="24"/>
          <w:lang w:eastAsia="en-US"/>
        </w:rPr>
        <w:t>DataFrame</w:t>
      </w:r>
      <w:proofErr w:type="spellEnd"/>
      <w:r w:rsidRPr="000C46E9">
        <w:rPr>
          <w:rFonts w:ascii="Roboto" w:eastAsia="Times New Roman" w:hAnsi="Roboto" w:cs="Times New Roman"/>
          <w:color w:val="2B2B2B"/>
          <w:sz w:val="24"/>
          <w:szCs w:val="24"/>
          <w:lang w:eastAsia="en-US"/>
        </w:rPr>
        <w:t>.</w:t>
      </w:r>
    </w:p>
    <w:p w14:paraId="413118F1" w14:textId="77777777" w:rsidR="000C46E9" w:rsidRPr="000C46E9" w:rsidRDefault="000C46E9" w:rsidP="000C46E9">
      <w:pPr>
        <w:numPr>
          <w:ilvl w:val="0"/>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 xml:space="preserve">Merge your </w:t>
      </w:r>
      <w:proofErr w:type="spellStart"/>
      <w:r w:rsidRPr="000C46E9">
        <w:rPr>
          <w:rFonts w:ascii="Roboto" w:eastAsia="Times New Roman" w:hAnsi="Roboto" w:cs="Times New Roman"/>
          <w:color w:val="2B2B2B"/>
          <w:sz w:val="24"/>
          <w:szCs w:val="24"/>
          <w:lang w:eastAsia="en-US"/>
        </w:rPr>
        <w:t>DataFrames</w:t>
      </w:r>
      <w:proofErr w:type="spellEnd"/>
      <w:r w:rsidRPr="000C46E9">
        <w:rPr>
          <w:rFonts w:ascii="Roboto" w:eastAsia="Times New Roman" w:hAnsi="Roboto" w:cs="Times New Roman"/>
          <w:color w:val="2B2B2B"/>
          <w:sz w:val="24"/>
          <w:szCs w:val="24"/>
          <w:lang w:eastAsia="en-US"/>
        </w:rPr>
        <w:t>.</w:t>
      </w:r>
    </w:p>
    <w:p w14:paraId="1396B41D" w14:textId="77777777" w:rsidR="000C46E9" w:rsidRPr="000C46E9" w:rsidRDefault="000C46E9" w:rsidP="000C46E9">
      <w:pPr>
        <w:numPr>
          <w:ilvl w:val="0"/>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Create a bubble chart that showcases the average fare versus the total number of rides with bubble size based on the total number of drivers for each city type, including urban, suburban, and rural.</w:t>
      </w:r>
    </w:p>
    <w:p w14:paraId="178878DB" w14:textId="77777777" w:rsidR="000C46E9" w:rsidRPr="000C46E9" w:rsidRDefault="000C46E9" w:rsidP="000C46E9">
      <w:pPr>
        <w:numPr>
          <w:ilvl w:val="0"/>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Determine the mean, median, and mode for the following:</w:t>
      </w:r>
    </w:p>
    <w:p w14:paraId="69912580"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total number of rides for each city type.</w:t>
      </w:r>
    </w:p>
    <w:p w14:paraId="00588555"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average fares for each city type.</w:t>
      </w:r>
    </w:p>
    <w:p w14:paraId="5EFFBB95" w14:textId="77777777" w:rsidR="000C46E9" w:rsidRPr="000C46E9" w:rsidRDefault="000C46E9" w:rsidP="000C46E9">
      <w:pPr>
        <w:numPr>
          <w:ilvl w:val="1"/>
          <w:numId w:val="5"/>
        </w:numPr>
        <w:spacing w:before="100" w:beforeAutospacing="1" w:after="100" w:after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total number of drivers for each city type.</w:t>
      </w:r>
    </w:p>
    <w:p w14:paraId="13CC3BB1" w14:textId="77777777" w:rsidR="000C46E9" w:rsidRPr="000C46E9" w:rsidRDefault="000C46E9" w:rsidP="000C46E9">
      <w:pPr>
        <w:numPr>
          <w:ilvl w:val="0"/>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Create box-and-whisker plots that visualize each of the following to determine if there are any outliers:</w:t>
      </w:r>
    </w:p>
    <w:p w14:paraId="1D1AC121"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number of rides for each city type.</w:t>
      </w:r>
    </w:p>
    <w:p w14:paraId="266FE1F0"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fares for each city type.</w:t>
      </w:r>
    </w:p>
    <w:p w14:paraId="2D3B6A96" w14:textId="77777777" w:rsidR="000C46E9" w:rsidRPr="000C46E9" w:rsidRDefault="000C46E9" w:rsidP="000C46E9">
      <w:pPr>
        <w:numPr>
          <w:ilvl w:val="1"/>
          <w:numId w:val="5"/>
        </w:numPr>
        <w:spacing w:before="100" w:beforeAutospacing="1" w:after="100" w:after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number of drivers for each city type.</w:t>
      </w:r>
    </w:p>
    <w:p w14:paraId="5B74D162" w14:textId="77777777" w:rsidR="000C46E9" w:rsidRPr="000C46E9" w:rsidRDefault="000C46E9" w:rsidP="000C46E9">
      <w:pPr>
        <w:numPr>
          <w:ilvl w:val="0"/>
          <w:numId w:val="5"/>
        </w:numPr>
        <w:spacing w:before="100" w:beforeAutospacing="1" w:after="100" w:after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Create a pie chart that visualizes each of the following data for each city type:</w:t>
      </w:r>
    </w:p>
    <w:p w14:paraId="2B919516"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percent of total fares.</w:t>
      </w:r>
    </w:p>
    <w:p w14:paraId="0B1149D5" w14:textId="77777777" w:rsidR="000C46E9" w:rsidRPr="000C46E9" w:rsidRDefault="000C46E9" w:rsidP="000C46E9">
      <w:pPr>
        <w:numPr>
          <w:ilvl w:val="1"/>
          <w:numId w:val="5"/>
        </w:numPr>
        <w:spacing w:before="100" w:before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percent of total rides.</w:t>
      </w:r>
    </w:p>
    <w:p w14:paraId="314A25E1" w14:textId="77777777" w:rsidR="000C46E9" w:rsidRPr="000C46E9" w:rsidRDefault="000C46E9" w:rsidP="000C46E9">
      <w:pPr>
        <w:numPr>
          <w:ilvl w:val="1"/>
          <w:numId w:val="5"/>
        </w:numPr>
        <w:spacing w:before="100" w:beforeAutospacing="1" w:after="100" w:afterAutospacing="1" w:line="360" w:lineRule="atLeast"/>
        <w:rPr>
          <w:rFonts w:ascii="Roboto" w:eastAsia="Times New Roman" w:hAnsi="Roboto" w:cs="Times New Roman"/>
          <w:color w:val="2B2B2B"/>
          <w:sz w:val="24"/>
          <w:szCs w:val="24"/>
          <w:lang w:eastAsia="en-US"/>
        </w:rPr>
      </w:pPr>
      <w:r w:rsidRPr="000C46E9">
        <w:rPr>
          <w:rFonts w:ascii="Roboto" w:eastAsia="Times New Roman" w:hAnsi="Roboto" w:cs="Times New Roman"/>
          <w:color w:val="2B2B2B"/>
          <w:sz w:val="24"/>
          <w:szCs w:val="24"/>
          <w:lang w:eastAsia="en-US"/>
        </w:rPr>
        <w:t>The percent of total drivers.</w:t>
      </w:r>
    </w:p>
    <w:p w14:paraId="3CF6FBDF" w14:textId="145FD7C4" w:rsidR="00792A79" w:rsidRDefault="00792A79">
      <w:pPr>
        <w:pStyle w:val="Heading2"/>
      </w:pPr>
    </w:p>
    <w:p w14:paraId="3BE535D9" w14:textId="726C79FC" w:rsidR="002118FC" w:rsidRDefault="002118FC" w:rsidP="002118FC">
      <w:r>
        <w:t>5.2.3 Load and Read the CSV files</w:t>
      </w:r>
    </w:p>
    <w:p w14:paraId="606464C7" w14:textId="400B3760" w:rsidR="002118FC" w:rsidRPr="002118FC" w:rsidRDefault="002118FC" w:rsidP="002118FC">
      <w:pPr>
        <w:pStyle w:val="ListParagraph"/>
        <w:numPr>
          <w:ilvl w:val="0"/>
          <w:numId w:val="6"/>
        </w:numPr>
      </w:pPr>
      <w:r>
        <w:rPr>
          <w:sz w:val="24"/>
          <w:szCs w:val="24"/>
        </w:rPr>
        <w:t xml:space="preserve">Don’t forget: to use </w:t>
      </w:r>
      <w:proofErr w:type="spellStart"/>
      <w:proofErr w:type="gramStart"/>
      <w:r>
        <w:rPr>
          <w:sz w:val="24"/>
          <w:szCs w:val="24"/>
        </w:rPr>
        <w:t>os.path</w:t>
      </w:r>
      <w:proofErr w:type="gramEnd"/>
      <w:r>
        <w:rPr>
          <w:sz w:val="24"/>
          <w:szCs w:val="24"/>
        </w:rPr>
        <w:t>.join</w:t>
      </w:r>
      <w:proofErr w:type="spellEnd"/>
      <w:r>
        <w:rPr>
          <w:sz w:val="24"/>
          <w:szCs w:val="24"/>
        </w:rPr>
        <w:t xml:space="preserve">() to load the csv files the </w:t>
      </w:r>
      <w:proofErr w:type="spellStart"/>
      <w:r>
        <w:rPr>
          <w:sz w:val="24"/>
          <w:szCs w:val="24"/>
        </w:rPr>
        <w:t>os</w:t>
      </w:r>
      <w:proofErr w:type="spellEnd"/>
      <w:r>
        <w:rPr>
          <w:sz w:val="24"/>
          <w:szCs w:val="24"/>
        </w:rPr>
        <w:t xml:space="preserve"> module has to be imported with: import </w:t>
      </w:r>
      <w:proofErr w:type="spellStart"/>
      <w:r>
        <w:rPr>
          <w:sz w:val="24"/>
          <w:szCs w:val="24"/>
        </w:rPr>
        <w:t>os</w:t>
      </w:r>
      <w:proofErr w:type="spellEnd"/>
    </w:p>
    <w:p w14:paraId="095829DB" w14:textId="00035E2F" w:rsidR="002118FC" w:rsidRPr="002118FC" w:rsidRDefault="002118FC" w:rsidP="002118FC">
      <w:pPr>
        <w:pStyle w:val="ListParagraph"/>
        <w:numPr>
          <w:ilvl w:val="0"/>
          <w:numId w:val="6"/>
        </w:numPr>
      </w:pPr>
      <w:r>
        <w:rPr>
          <w:sz w:val="24"/>
          <w:szCs w:val="24"/>
        </w:rPr>
        <w:t xml:space="preserve">Read in a csv file with: </w:t>
      </w:r>
      <w:proofErr w:type="spellStart"/>
      <w:proofErr w:type="gramStart"/>
      <w:r>
        <w:rPr>
          <w:sz w:val="24"/>
          <w:szCs w:val="24"/>
        </w:rPr>
        <w:t>pd.read</w:t>
      </w:r>
      <w:proofErr w:type="gramEnd"/>
      <w:r>
        <w:rPr>
          <w:sz w:val="24"/>
          <w:szCs w:val="24"/>
        </w:rPr>
        <w:t>_csv</w:t>
      </w:r>
      <w:proofErr w:type="spellEnd"/>
      <w:r>
        <w:rPr>
          <w:sz w:val="24"/>
          <w:szCs w:val="24"/>
        </w:rPr>
        <w:t>()</w:t>
      </w:r>
    </w:p>
    <w:p w14:paraId="1C40D51E" w14:textId="1266976C" w:rsidR="002118FC" w:rsidRDefault="002118FC" w:rsidP="002118FC"/>
    <w:p w14:paraId="04CBC3EF" w14:textId="62B39BD1" w:rsidR="002118FC" w:rsidRDefault="002118FC" w:rsidP="002118FC">
      <w:r>
        <w:lastRenderedPageBreak/>
        <w:t>5.2.4 Inspect the Data</w:t>
      </w:r>
    </w:p>
    <w:p w14:paraId="0240B7D0" w14:textId="40909EAE" w:rsidR="002118FC" w:rsidRDefault="002118FC" w:rsidP="002118FC">
      <w:pPr>
        <w:pStyle w:val="ListParagraph"/>
        <w:numPr>
          <w:ilvl w:val="0"/>
          <w:numId w:val="7"/>
        </w:numPr>
      </w:pPr>
      <w:r>
        <w:t>Get all the rows that contain null values and check data types, and how many data points</w:t>
      </w:r>
    </w:p>
    <w:p w14:paraId="2C14EA4F" w14:textId="7E93533B" w:rsidR="002118FC" w:rsidRDefault="002118FC" w:rsidP="002118FC">
      <w:pPr>
        <w:pStyle w:val="ListParagraph"/>
        <w:numPr>
          <w:ilvl w:val="0"/>
          <w:numId w:val="7"/>
        </w:numPr>
      </w:pPr>
      <w:proofErr w:type="spellStart"/>
      <w:proofErr w:type="gramStart"/>
      <w:r>
        <w:t>df.count</w:t>
      </w:r>
      <w:proofErr w:type="spellEnd"/>
      <w:proofErr w:type="gramEnd"/>
      <w:r>
        <w:t>() method for null values</w:t>
      </w:r>
    </w:p>
    <w:p w14:paraId="7C3C7E07" w14:textId="4C875366" w:rsidR="002118FC" w:rsidRDefault="002118FC" w:rsidP="002118FC">
      <w:pPr>
        <w:pStyle w:val="ListParagraph"/>
        <w:numPr>
          <w:ilvl w:val="1"/>
          <w:numId w:val="7"/>
        </w:numPr>
      </w:pPr>
      <w:r>
        <w:t xml:space="preserve">another option is: </w:t>
      </w:r>
      <w:proofErr w:type="spellStart"/>
      <w:proofErr w:type="gramStart"/>
      <w:r>
        <w:t>df.isnull</w:t>
      </w:r>
      <w:proofErr w:type="spellEnd"/>
      <w:proofErr w:type="gramEnd"/>
      <w:r>
        <w:t>().sum() method and chaining</w:t>
      </w:r>
    </w:p>
    <w:p w14:paraId="7E97526F" w14:textId="07245BE5" w:rsidR="002118FC" w:rsidRDefault="002118FC" w:rsidP="002118FC">
      <w:pPr>
        <w:pStyle w:val="ListParagraph"/>
        <w:numPr>
          <w:ilvl w:val="0"/>
          <w:numId w:val="7"/>
        </w:numPr>
      </w:pPr>
      <w:proofErr w:type="spellStart"/>
      <w:r>
        <w:t>dtypes</w:t>
      </w:r>
      <w:proofErr w:type="spellEnd"/>
      <w:r>
        <w:t xml:space="preserve"> for data types</w:t>
      </w:r>
    </w:p>
    <w:p w14:paraId="704F24EA" w14:textId="4AB6EBD8" w:rsidR="007C2C39" w:rsidRDefault="002118FC" w:rsidP="007C2C39">
      <w:pPr>
        <w:pStyle w:val="ListParagraph"/>
        <w:numPr>
          <w:ilvl w:val="0"/>
          <w:numId w:val="7"/>
        </w:numPr>
      </w:pPr>
      <w:proofErr w:type="gramStart"/>
      <w:r>
        <w:t>unique(</w:t>
      </w:r>
      <w:proofErr w:type="gramEnd"/>
      <w:r>
        <w:t>) method for data points</w:t>
      </w:r>
    </w:p>
    <w:p w14:paraId="6430F959" w14:textId="77777777" w:rsidR="007C2C39" w:rsidRDefault="007C2C39" w:rsidP="007C2C39">
      <w:pPr>
        <w:pStyle w:val="ListParagraph"/>
        <w:numPr>
          <w:ilvl w:val="0"/>
          <w:numId w:val="7"/>
        </w:numPr>
      </w:pPr>
      <w:r>
        <w:t xml:space="preserve">when merging </w:t>
      </w:r>
      <w:proofErr w:type="spellStart"/>
      <w:r>
        <w:t>dataframes</w:t>
      </w:r>
      <w:proofErr w:type="spellEnd"/>
      <w:r>
        <w:t xml:space="preserve"> combine on the column that has the same data and label</w:t>
      </w:r>
    </w:p>
    <w:p w14:paraId="320096C5" w14:textId="45DAC04C" w:rsidR="007C2C39" w:rsidRPr="007C2C39" w:rsidRDefault="007C2C39" w:rsidP="007C2C39">
      <w:pPr>
        <w:pStyle w:val="ListParagraph"/>
        <w:numPr>
          <w:ilvl w:val="0"/>
          <w:numId w:val="7"/>
        </w:numPr>
      </w:pPr>
      <w:r>
        <w:t>merging syntax:</w:t>
      </w:r>
      <w:r w:rsidRPr="007C2C39">
        <w:rPr>
          <w:rFonts w:ascii="Monaco" w:hAnsi="Monaco"/>
          <w:color w:val="A5030B"/>
          <w:shd w:val="clear" w:color="auto" w:fill="F5F5F5"/>
        </w:rPr>
        <w:t xml:space="preserve"> </w:t>
      </w:r>
      <w:proofErr w:type="spellStart"/>
      <w:r w:rsidRPr="007C2C39">
        <w:rPr>
          <w:rFonts w:ascii="Monaco" w:eastAsia="Times New Roman" w:hAnsi="Monaco" w:cs="Times New Roman"/>
          <w:color w:val="A5030B"/>
          <w:sz w:val="24"/>
          <w:szCs w:val="24"/>
          <w:shd w:val="clear" w:color="auto" w:fill="F5F5F5"/>
          <w:lang w:eastAsia="en-US"/>
        </w:rPr>
        <w:t>new_df</w:t>
      </w:r>
      <w:proofErr w:type="spellEnd"/>
      <w:r w:rsidRPr="007C2C39">
        <w:rPr>
          <w:rFonts w:ascii="Monaco" w:eastAsia="Times New Roman" w:hAnsi="Monaco" w:cs="Times New Roman"/>
          <w:color w:val="A5030B"/>
          <w:sz w:val="24"/>
          <w:szCs w:val="24"/>
          <w:shd w:val="clear" w:color="auto" w:fill="F5F5F5"/>
          <w:lang w:eastAsia="en-US"/>
        </w:rPr>
        <w:t xml:space="preserve"> = </w:t>
      </w:r>
      <w:proofErr w:type="spellStart"/>
      <w:proofErr w:type="gramStart"/>
      <w:r w:rsidRPr="007C2C39">
        <w:rPr>
          <w:rFonts w:ascii="Monaco" w:eastAsia="Times New Roman" w:hAnsi="Monaco" w:cs="Times New Roman"/>
          <w:color w:val="A5030B"/>
          <w:sz w:val="24"/>
          <w:szCs w:val="24"/>
          <w:shd w:val="clear" w:color="auto" w:fill="F5F5F5"/>
          <w:lang w:eastAsia="en-US"/>
        </w:rPr>
        <w:t>pd.merge</w:t>
      </w:r>
      <w:proofErr w:type="spellEnd"/>
      <w:proofErr w:type="gramEnd"/>
      <w:r w:rsidRPr="007C2C39">
        <w:rPr>
          <w:rFonts w:ascii="Monaco" w:eastAsia="Times New Roman" w:hAnsi="Monaco" w:cs="Times New Roman"/>
          <w:color w:val="A5030B"/>
          <w:sz w:val="24"/>
          <w:szCs w:val="24"/>
          <w:shd w:val="clear" w:color="auto" w:fill="F5F5F5"/>
          <w:lang w:eastAsia="en-US"/>
        </w:rPr>
        <w:t>(</w:t>
      </w:r>
      <w:proofErr w:type="spellStart"/>
      <w:r w:rsidRPr="007C2C39">
        <w:rPr>
          <w:rFonts w:ascii="Monaco" w:eastAsia="Times New Roman" w:hAnsi="Monaco" w:cs="Times New Roman"/>
          <w:color w:val="A5030B"/>
          <w:sz w:val="24"/>
          <w:szCs w:val="24"/>
          <w:shd w:val="clear" w:color="auto" w:fill="F5F5F5"/>
          <w:lang w:eastAsia="en-US"/>
        </w:rPr>
        <w:t>leftdf</w:t>
      </w:r>
      <w:proofErr w:type="spellEnd"/>
      <w:r w:rsidRPr="007C2C39">
        <w:rPr>
          <w:rFonts w:ascii="Monaco" w:eastAsia="Times New Roman" w:hAnsi="Monaco" w:cs="Times New Roman"/>
          <w:color w:val="A5030B"/>
          <w:sz w:val="24"/>
          <w:szCs w:val="24"/>
          <w:shd w:val="clear" w:color="auto" w:fill="F5F5F5"/>
          <w:lang w:eastAsia="en-US"/>
        </w:rPr>
        <w:t xml:space="preserve">, </w:t>
      </w:r>
      <w:proofErr w:type="spellStart"/>
      <w:r w:rsidRPr="007C2C39">
        <w:rPr>
          <w:rFonts w:ascii="Monaco" w:eastAsia="Times New Roman" w:hAnsi="Monaco" w:cs="Times New Roman"/>
          <w:color w:val="A5030B"/>
          <w:sz w:val="24"/>
          <w:szCs w:val="24"/>
          <w:shd w:val="clear" w:color="auto" w:fill="F5F5F5"/>
          <w:lang w:eastAsia="en-US"/>
        </w:rPr>
        <w:t>rightdf</w:t>
      </w:r>
      <w:proofErr w:type="spellEnd"/>
      <w:r w:rsidRPr="007C2C39">
        <w:rPr>
          <w:rFonts w:ascii="Monaco" w:eastAsia="Times New Roman" w:hAnsi="Monaco" w:cs="Times New Roman"/>
          <w:color w:val="A5030B"/>
          <w:sz w:val="24"/>
          <w:szCs w:val="24"/>
          <w:shd w:val="clear" w:color="auto" w:fill="F5F5F5"/>
          <w:lang w:eastAsia="en-US"/>
        </w:rPr>
        <w:t>, on=["</w:t>
      </w:r>
      <w:proofErr w:type="spellStart"/>
      <w:r w:rsidRPr="007C2C39">
        <w:rPr>
          <w:rFonts w:ascii="Monaco" w:eastAsia="Times New Roman" w:hAnsi="Monaco" w:cs="Times New Roman"/>
          <w:color w:val="A5030B"/>
          <w:sz w:val="24"/>
          <w:szCs w:val="24"/>
          <w:shd w:val="clear" w:color="auto" w:fill="F5F5F5"/>
          <w:lang w:eastAsia="en-US"/>
        </w:rPr>
        <w:t>column_leftdf</w:t>
      </w:r>
      <w:proofErr w:type="spellEnd"/>
      <w:r w:rsidRPr="007C2C39">
        <w:rPr>
          <w:rFonts w:ascii="Monaco" w:eastAsia="Times New Roman" w:hAnsi="Monaco" w:cs="Times New Roman"/>
          <w:color w:val="A5030B"/>
          <w:sz w:val="24"/>
          <w:szCs w:val="24"/>
          <w:shd w:val="clear" w:color="auto" w:fill="F5F5F5"/>
          <w:lang w:eastAsia="en-US"/>
        </w:rPr>
        <w:t>", "</w:t>
      </w:r>
      <w:proofErr w:type="spellStart"/>
      <w:r w:rsidRPr="007C2C39">
        <w:rPr>
          <w:rFonts w:ascii="Monaco" w:eastAsia="Times New Roman" w:hAnsi="Monaco" w:cs="Times New Roman"/>
          <w:color w:val="A5030B"/>
          <w:sz w:val="24"/>
          <w:szCs w:val="24"/>
          <w:shd w:val="clear" w:color="auto" w:fill="F5F5F5"/>
          <w:lang w:eastAsia="en-US"/>
        </w:rPr>
        <w:t>column_rightdf</w:t>
      </w:r>
      <w:proofErr w:type="spellEnd"/>
      <w:r w:rsidRPr="007C2C39">
        <w:rPr>
          <w:rFonts w:ascii="Monaco" w:eastAsia="Times New Roman" w:hAnsi="Monaco" w:cs="Times New Roman"/>
          <w:color w:val="A5030B"/>
          <w:sz w:val="24"/>
          <w:szCs w:val="24"/>
          <w:shd w:val="clear" w:color="auto" w:fill="F5F5F5"/>
          <w:lang w:eastAsia="en-US"/>
        </w:rPr>
        <w:t>"])</w:t>
      </w:r>
      <w:r>
        <w:rPr>
          <w:rFonts w:ascii="Monaco" w:eastAsia="Times New Roman" w:hAnsi="Monaco" w:cs="Times New Roman"/>
          <w:color w:val="A5030B"/>
          <w:sz w:val="24"/>
          <w:szCs w:val="24"/>
          <w:shd w:val="clear" w:color="auto" w:fill="F5F5F5"/>
          <w:lang w:eastAsia="en-US"/>
        </w:rPr>
        <w:tab/>
      </w:r>
    </w:p>
    <w:p w14:paraId="6C3C2F86" w14:textId="57CBAEE3" w:rsidR="007C2C39" w:rsidRDefault="007C2C39" w:rsidP="007C2C39">
      <w:pPr>
        <w:pStyle w:val="ListParagraph"/>
        <w:numPr>
          <w:ilvl w:val="1"/>
          <w:numId w:val="7"/>
        </w:numPr>
      </w:pPr>
      <w:r>
        <w:t>changing the order will change the order of end df</w:t>
      </w:r>
    </w:p>
    <w:p w14:paraId="3C012E14" w14:textId="77777777" w:rsidR="007C2C39" w:rsidRPr="002118FC" w:rsidRDefault="007C2C39" w:rsidP="007C2C39">
      <w:pPr>
        <w:pStyle w:val="ListParagraph"/>
        <w:numPr>
          <w:ilvl w:val="0"/>
          <w:numId w:val="7"/>
        </w:numPr>
      </w:pPr>
    </w:p>
    <w:sectPr w:rsidR="007C2C39" w:rsidRPr="002118F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ABC7" w14:textId="77777777" w:rsidR="00B200D5" w:rsidRDefault="00B200D5">
      <w:r>
        <w:separator/>
      </w:r>
    </w:p>
    <w:p w14:paraId="2A90B568" w14:textId="77777777" w:rsidR="00B200D5" w:rsidRDefault="00B200D5"/>
  </w:endnote>
  <w:endnote w:type="continuationSeparator" w:id="0">
    <w:p w14:paraId="74163046" w14:textId="77777777" w:rsidR="00B200D5" w:rsidRDefault="00B200D5">
      <w:r>
        <w:continuationSeparator/>
      </w:r>
    </w:p>
    <w:p w14:paraId="1246E877" w14:textId="77777777" w:rsidR="00B200D5" w:rsidRDefault="00B200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297B32AF" w14:textId="77777777" w:rsidR="00792A79" w:rsidRDefault="00B200D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0718" w14:textId="77777777" w:rsidR="00B200D5" w:rsidRDefault="00B200D5">
      <w:r>
        <w:separator/>
      </w:r>
    </w:p>
    <w:p w14:paraId="2E59F7B7" w14:textId="77777777" w:rsidR="00B200D5" w:rsidRDefault="00B200D5"/>
  </w:footnote>
  <w:footnote w:type="continuationSeparator" w:id="0">
    <w:p w14:paraId="0BA52DD5" w14:textId="77777777" w:rsidR="00B200D5" w:rsidRDefault="00B200D5">
      <w:r>
        <w:continuationSeparator/>
      </w:r>
    </w:p>
    <w:p w14:paraId="5ADBF5D5" w14:textId="77777777" w:rsidR="00B200D5" w:rsidRDefault="00B200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6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B2C3E7E"/>
    <w:multiLevelType w:val="multilevel"/>
    <w:tmpl w:val="61D4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4337"/>
    <w:multiLevelType w:val="hybridMultilevel"/>
    <w:tmpl w:val="B810A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C1EB8"/>
    <w:multiLevelType w:val="hybridMultilevel"/>
    <w:tmpl w:val="75BE7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E9"/>
    <w:rsid w:val="000C46E9"/>
    <w:rsid w:val="002118FC"/>
    <w:rsid w:val="00792A79"/>
    <w:rsid w:val="007C2C39"/>
    <w:rsid w:val="00B2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DE7B4"/>
  <w15:chartTrackingRefBased/>
  <w15:docId w15:val="{92E328B3-3BC2-994C-BD78-F6125A45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1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133914">
      <w:bodyDiv w:val="1"/>
      <w:marLeft w:val="0"/>
      <w:marRight w:val="0"/>
      <w:marTop w:val="0"/>
      <w:marBottom w:val="0"/>
      <w:divBdr>
        <w:top w:val="none" w:sz="0" w:space="0" w:color="auto"/>
        <w:left w:val="none" w:sz="0" w:space="0" w:color="auto"/>
        <w:bottom w:val="none" w:sz="0" w:space="0" w:color="auto"/>
        <w:right w:val="none" w:sz="0" w:space="0" w:color="auto"/>
      </w:divBdr>
    </w:div>
    <w:div w:id="958678998">
      <w:bodyDiv w:val="1"/>
      <w:marLeft w:val="0"/>
      <w:marRight w:val="0"/>
      <w:marTop w:val="0"/>
      <w:marBottom w:val="0"/>
      <w:divBdr>
        <w:top w:val="none" w:sz="0" w:space="0" w:color="auto"/>
        <w:left w:val="none" w:sz="0" w:space="0" w:color="auto"/>
        <w:bottom w:val="none" w:sz="0" w:space="0" w:color="auto"/>
        <w:right w:val="none" w:sz="0" w:space="0" w:color="auto"/>
      </w:divBdr>
    </w:div>
    <w:div w:id="1905067593">
      <w:bodyDiv w:val="1"/>
      <w:marLeft w:val="0"/>
      <w:marRight w:val="0"/>
      <w:marTop w:val="0"/>
      <w:marBottom w:val="0"/>
      <w:divBdr>
        <w:top w:val="none" w:sz="0" w:space="0" w:color="auto"/>
        <w:left w:val="none" w:sz="0" w:space="0" w:color="auto"/>
        <w:bottom w:val="none" w:sz="0" w:space="0" w:color="auto"/>
        <w:right w:val="none" w:sz="0" w:space="0" w:color="auto"/>
      </w:divBdr>
    </w:div>
    <w:div w:id="20962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rph/Library/Containers/com.microsoft.Word/Data/Library/Application%20Support/Microsoft/Office/16.0/DTS/en-US%7b94DF6D91-71D6-B344-A8D8-3CC55FBF6EC4%7d/%7bB03D0A09-0F98-0A42-A72B-F4A7C8AA2857%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10</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Murphy</dc:creator>
  <cp:keywords/>
  <dc:description/>
  <cp:lastModifiedBy>Logan Murphy</cp:lastModifiedBy>
  <cp:revision>2</cp:revision>
  <dcterms:created xsi:type="dcterms:W3CDTF">2021-09-29T18:51:00Z</dcterms:created>
  <dcterms:modified xsi:type="dcterms:W3CDTF">2021-09-29T19:15:00Z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